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71A" w:rsidRPr="00FB171A" w:rsidRDefault="00FB171A">
      <w:pPr>
        <w:rPr>
          <w:b/>
          <w:color w:val="FF0000"/>
        </w:rPr>
      </w:pPr>
      <w:r>
        <w:rPr>
          <w:b/>
          <w:color w:val="FF0000"/>
        </w:rPr>
        <w:t>Home Page</w:t>
      </w:r>
    </w:p>
    <w:p w:rsidR="00FB171A" w:rsidRDefault="00FB171A">
      <w:r>
        <w:rPr>
          <w:b/>
        </w:rPr>
        <w:t xml:space="preserve">Company Description: </w:t>
      </w:r>
      <w:r>
        <w:t xml:space="preserve">IOAB is a start-up to provide innovative IOT solutions </w:t>
      </w:r>
      <w:r w:rsidR="00044F1B">
        <w:t>for sewage and underground</w:t>
      </w:r>
      <w:r w:rsidR="00547D36">
        <w:t xml:space="preserve"> drainage cleaning. Our smart products have overcome </w:t>
      </w:r>
      <w:r w:rsidR="0040644A">
        <w:t>traditional</w:t>
      </w:r>
      <w:r w:rsidR="00547D36">
        <w:t xml:space="preserve"> design and cleaning architectures. They are now employed in wide range applications such as sewage system and drainage cleaning. </w:t>
      </w:r>
    </w:p>
    <w:p w:rsidR="00E80F06" w:rsidRPr="00E80F06" w:rsidRDefault="00E80F06">
      <w:r>
        <w:rPr>
          <w:b/>
        </w:rPr>
        <w:t xml:space="preserve">Our Motivation: </w:t>
      </w:r>
      <w:r>
        <w:t xml:space="preserve">Underground pipes carry miles and miles of drinking water, ground water and sewage. Problems such as leakage, corrosion and root growth can all allow harmful contaminants into drinking water. This poses a serious health risk. </w:t>
      </w:r>
      <w:r w:rsidR="00CA44CC">
        <w:t xml:space="preserve">Cleaning of these pipes are expensive and difficult due to inaccessibility. </w:t>
      </w:r>
      <w:r w:rsidR="006F798B">
        <w:t xml:space="preserve">Products with complex and bulky camera technologies are developed, which are </w:t>
      </w:r>
      <w:r w:rsidR="00A51283">
        <w:t xml:space="preserve">useful for inspection purposes but not necessarily essential for cleaning. </w:t>
      </w:r>
      <w:r w:rsidR="00C13B2B">
        <w:t>Current technologies</w:t>
      </w:r>
      <w:r w:rsidR="00A51283">
        <w:t xml:space="preserve"> are </w:t>
      </w:r>
      <w:r w:rsidR="006F798B">
        <w:t>expensive</w:t>
      </w:r>
      <w:r w:rsidR="00C13B2B">
        <w:t>, large in size and labour intensive</w:t>
      </w:r>
      <w:r w:rsidR="006F798B">
        <w:t xml:space="preserve">. </w:t>
      </w:r>
      <w:r w:rsidR="00997699">
        <w:t>Our product</w:t>
      </w:r>
      <w:r w:rsidR="00547D36">
        <w:t xml:space="preserve">s allow cheap, </w:t>
      </w:r>
      <w:r w:rsidR="00E63E70">
        <w:t>autonomous</w:t>
      </w:r>
      <w:r w:rsidR="00547D36">
        <w:t xml:space="preserve"> and cost efficient sewage and pipe cleaning. W</w:t>
      </w:r>
      <w:r w:rsidR="00997699">
        <w:t xml:space="preserve">ith exceptional cleaning features and small size, our product can easily solve the problem of kitchen and bathroom sink blockage. </w:t>
      </w:r>
      <w:r w:rsidR="000C1202">
        <w:t xml:space="preserve">Equipped with a light tracking </w:t>
      </w:r>
      <w:r w:rsidR="00384E12">
        <w:t>device and multi-purpose cleaning equipment, o</w:t>
      </w:r>
      <w:r w:rsidR="000C1202">
        <w:t xml:space="preserve">ur product gets the job done with the simplest and cheapest method. </w:t>
      </w:r>
    </w:p>
    <w:p w:rsidR="00044F1B" w:rsidRDefault="00044F1B">
      <w:pPr>
        <w:rPr>
          <w:b/>
          <w:color w:val="FF0000"/>
        </w:rPr>
      </w:pPr>
      <w:r>
        <w:rPr>
          <w:b/>
          <w:color w:val="FF0000"/>
        </w:rPr>
        <w:t>Product Page</w:t>
      </w:r>
    </w:p>
    <w:p w:rsidR="00044F1B" w:rsidRDefault="00D31AA1">
      <w:r>
        <w:t>PICTURES/VIDEO OF VEHICLE</w:t>
      </w:r>
      <w:r w:rsidR="00E63E70">
        <w:t xml:space="preserve"> sent in Facebook group chat</w:t>
      </w:r>
    </w:p>
    <w:p w:rsidR="00D31AA1" w:rsidRPr="00044F1B" w:rsidRDefault="00D31AA1">
      <w:r>
        <w:t>WE ALSO NEED A VIDEO OF A CUSTOMER USING THE WEBSITE</w:t>
      </w:r>
    </w:p>
    <w:p w:rsidR="000A08ED" w:rsidRDefault="00FB171A">
      <w:pPr>
        <w:rPr>
          <w:b/>
        </w:rPr>
      </w:pPr>
      <w:r>
        <w:rPr>
          <w:b/>
        </w:rPr>
        <w:t>Product Description:</w:t>
      </w:r>
    </w:p>
    <w:p w:rsidR="00547D36" w:rsidRDefault="00547D36">
      <w:proofErr w:type="spellStart"/>
      <w:r>
        <w:t>NeZOOMi</w:t>
      </w:r>
      <w:proofErr w:type="spellEnd"/>
      <w:r>
        <w:t xml:space="preserve"> is equipped with a light tracking device, which allows it to follow a light source in underground sewage systems. Its sophisticated and efficient cleaning mechanisms such as mini vacuum cleaner sucks debris and filters out contaminants from water. </w:t>
      </w:r>
      <w:r w:rsidR="00C735F9">
        <w:t>By accessing our website, customers can remotely control vehicle’s movement and tracking. The website d</w:t>
      </w:r>
      <w:r w:rsidR="00803075">
        <w:t xml:space="preserve">isplays a table containing real-time sensor </w:t>
      </w:r>
      <w:r w:rsidR="00C735F9">
        <w:t xml:space="preserve">readings of lux values and plots a graph of readings. Hence, customers can monitor vehicle’s direction, location and performance.  </w:t>
      </w:r>
      <w:r w:rsidR="00803075">
        <w:t xml:space="preserve">Since the vehicle is able to travel autonomously instead being remotely controlled, it is less labour intensive. </w:t>
      </w:r>
    </w:p>
    <w:p w:rsidR="000026A9" w:rsidRDefault="000026A9"/>
    <w:p w:rsidR="000026A9" w:rsidRDefault="000026A9"/>
    <w:p w:rsidR="000026A9" w:rsidRDefault="000026A9"/>
    <w:p w:rsidR="000026A9" w:rsidRDefault="000026A9"/>
    <w:p w:rsidR="000026A9" w:rsidRDefault="000026A9"/>
    <w:p w:rsidR="000026A9" w:rsidRDefault="000026A9"/>
    <w:p w:rsidR="000026A9" w:rsidRDefault="000026A9"/>
    <w:p w:rsidR="000026A9" w:rsidRPr="00547D36" w:rsidRDefault="000026A9"/>
    <w:p w:rsidR="00044F1B" w:rsidRDefault="0040644A">
      <w:pPr>
        <w:rPr>
          <w:b/>
          <w:color w:val="FF0000"/>
        </w:rPr>
      </w:pPr>
      <w:r>
        <w:rPr>
          <w:b/>
          <w:color w:val="FF0000"/>
        </w:rPr>
        <w:lastRenderedPageBreak/>
        <w:t>Why Us?</w:t>
      </w:r>
      <w:r w:rsidR="00E80F06">
        <w:rPr>
          <w:b/>
          <w:color w:val="FF0000"/>
        </w:rPr>
        <w:t xml:space="preserve"> Page</w:t>
      </w:r>
    </w:p>
    <w:p w:rsidR="00D327C3" w:rsidRPr="00D327C3" w:rsidRDefault="00D327C3">
      <w:r>
        <w:t>INCLUDE MORE PICTURES IN THIS PAGE</w:t>
      </w:r>
    </w:p>
    <w:p w:rsidR="00D31AA1" w:rsidRPr="00D31AA1" w:rsidRDefault="000026A9">
      <w:r>
        <w:t xml:space="preserve">Most related products in the market focus on inspection rather than cleaning of underground pipes. Products such as </w:t>
      </w:r>
      <w:proofErr w:type="spellStart"/>
      <w:r>
        <w:t>EnviroSight</w:t>
      </w:r>
      <w:proofErr w:type="spellEnd"/>
      <w:r>
        <w:t xml:space="preserve"> </w:t>
      </w:r>
      <w:proofErr w:type="spellStart"/>
      <w:r>
        <w:t>Rovver</w:t>
      </w:r>
      <w:proofErr w:type="spellEnd"/>
      <w:r>
        <w:t xml:space="preserve"> X and </w:t>
      </w:r>
      <w:proofErr w:type="spellStart"/>
      <w:r>
        <w:t>SuperVision</w:t>
      </w:r>
      <w:proofErr w:type="spellEnd"/>
      <w:r>
        <w:t xml:space="preserve"> carry complex and expensive camera technology, which increases the size of architecture. Other less intelligent products include manual drain snakes, which are inserted through plug holes. Others include drain cleaning machines, sink machines and drum machines. These devices perform designated actions and are rather inflexible. In addition, they are expensive (200-500 pounds) and require operators on sight. They have limited functionality in regards to cleaning of underground pipes. A vehicle that can perform autonomous cleaning and be controlled by customers independently is still a novel concept.</w:t>
      </w:r>
    </w:p>
    <w:p w:rsidR="007A7C63" w:rsidRDefault="007A7C63">
      <w:pPr>
        <w:rPr>
          <w:b/>
        </w:rPr>
      </w:pPr>
      <w:r w:rsidRPr="007A7C63">
        <w:rPr>
          <w:b/>
        </w:rPr>
        <w:t>Our Sales Potential</w:t>
      </w:r>
      <w:r w:rsidR="00ED5816">
        <w:rPr>
          <w:b/>
        </w:rPr>
        <w:t xml:space="preserve"> and Benefits</w:t>
      </w:r>
    </w:p>
    <w:p w:rsidR="000026A9" w:rsidRPr="00ED5816" w:rsidRDefault="000026A9" w:rsidP="000026A9">
      <w:pPr>
        <w:pStyle w:val="ListParagraph"/>
        <w:numPr>
          <w:ilvl w:val="0"/>
          <w:numId w:val="2"/>
        </w:numPr>
        <w:rPr>
          <w:b/>
          <w:u w:val="single"/>
        </w:rPr>
      </w:pPr>
      <w:r w:rsidRPr="00ED5816">
        <w:rPr>
          <w:u w:val="single"/>
        </w:rPr>
        <w:t>Autonomous</w:t>
      </w:r>
      <w:r>
        <w:rPr>
          <w:u w:val="single"/>
        </w:rPr>
        <w:t xml:space="preserve">: </w:t>
      </w:r>
      <w:r>
        <w:t xml:space="preserve">no operator needed. </w:t>
      </w:r>
      <w:r w:rsidR="00803075">
        <w:t>Vehicle tracks a light source and travels in desired direction automatically. In addition, cus</w:t>
      </w:r>
      <w:r>
        <w:t>tomer</w:t>
      </w:r>
      <w:r w:rsidR="00803075">
        <w:t>s</w:t>
      </w:r>
      <w:r>
        <w:t xml:space="preserve"> can control tracking and manoeuvres remotely, independently and easily. </w:t>
      </w:r>
    </w:p>
    <w:p w:rsidR="000026A9" w:rsidRPr="000026A9" w:rsidRDefault="000026A9" w:rsidP="000026A9">
      <w:pPr>
        <w:pStyle w:val="ListParagraph"/>
        <w:numPr>
          <w:ilvl w:val="0"/>
          <w:numId w:val="2"/>
        </w:numPr>
        <w:rPr>
          <w:b/>
        </w:rPr>
      </w:pPr>
      <w:r>
        <w:rPr>
          <w:u w:val="single"/>
        </w:rPr>
        <w:t>Effective</w:t>
      </w:r>
      <w:r w:rsidR="0040644A">
        <w:rPr>
          <w:u w:val="single"/>
        </w:rPr>
        <w:t xml:space="preserve"> Multi-</w:t>
      </w:r>
      <w:proofErr w:type="gramStart"/>
      <w:r w:rsidR="0040644A">
        <w:rPr>
          <w:u w:val="single"/>
        </w:rPr>
        <w:t>purpose</w:t>
      </w:r>
      <w:bookmarkStart w:id="0" w:name="_GoBack"/>
      <w:bookmarkEnd w:id="0"/>
      <w:proofErr w:type="gramEnd"/>
      <w:r>
        <w:rPr>
          <w:u w:val="single"/>
        </w:rPr>
        <w:t xml:space="preserve"> Cleaning: </w:t>
      </w:r>
      <w:r>
        <w:t>Vehicle is equipped with high performance mini vacuum clean</w:t>
      </w:r>
      <w:r w:rsidR="0040644A">
        <w:t xml:space="preserve">er, brushes and filtering tools. </w:t>
      </w:r>
    </w:p>
    <w:p w:rsidR="008A2698" w:rsidRPr="008A2698" w:rsidRDefault="008A2698" w:rsidP="008A2698">
      <w:pPr>
        <w:pStyle w:val="ListParagraph"/>
        <w:numPr>
          <w:ilvl w:val="0"/>
          <w:numId w:val="2"/>
        </w:numPr>
        <w:rPr>
          <w:b/>
        </w:rPr>
      </w:pPr>
      <w:r w:rsidRPr="00ED5816">
        <w:rPr>
          <w:u w:val="single"/>
        </w:rPr>
        <w:t>Compact Design</w:t>
      </w:r>
      <w:r w:rsidR="00ED5816">
        <w:t>: Modular design adapts to pipe of any size</w:t>
      </w:r>
      <w:r w:rsidR="00D31AA1">
        <w:t xml:space="preserve"> and material. </w:t>
      </w:r>
    </w:p>
    <w:p w:rsidR="008A2698" w:rsidRPr="00ED5816" w:rsidRDefault="008A2698" w:rsidP="008A2698">
      <w:pPr>
        <w:pStyle w:val="ListParagraph"/>
        <w:numPr>
          <w:ilvl w:val="0"/>
          <w:numId w:val="2"/>
        </w:numPr>
        <w:rPr>
          <w:b/>
          <w:u w:val="single"/>
        </w:rPr>
      </w:pPr>
      <w:r w:rsidRPr="00ED5816">
        <w:rPr>
          <w:u w:val="single"/>
        </w:rPr>
        <w:t>Light Weight</w:t>
      </w:r>
      <w:r w:rsidR="00ED5816">
        <w:rPr>
          <w:u w:val="single"/>
        </w:rPr>
        <w:t xml:space="preserve"> and </w:t>
      </w:r>
      <w:proofErr w:type="spellStart"/>
      <w:r w:rsidR="00ED5816">
        <w:rPr>
          <w:u w:val="single"/>
        </w:rPr>
        <w:t>Cableless</w:t>
      </w:r>
      <w:proofErr w:type="spellEnd"/>
      <w:r w:rsidR="00ED5816">
        <w:rPr>
          <w:u w:val="single"/>
        </w:rPr>
        <w:t xml:space="preserve">: </w:t>
      </w:r>
      <w:r w:rsidR="00ED5816">
        <w:t xml:space="preserve">Agile drive manoeuvres past/around obstacles and no drag from cables. </w:t>
      </w:r>
    </w:p>
    <w:p w:rsidR="00D31AA1" w:rsidRPr="000026A9" w:rsidRDefault="008A2698" w:rsidP="00D31AA1">
      <w:pPr>
        <w:pStyle w:val="ListParagraph"/>
        <w:numPr>
          <w:ilvl w:val="0"/>
          <w:numId w:val="2"/>
        </w:numPr>
        <w:rPr>
          <w:b/>
          <w:u w:val="single"/>
        </w:rPr>
      </w:pPr>
      <w:r w:rsidRPr="00ED5816">
        <w:rPr>
          <w:u w:val="single"/>
        </w:rPr>
        <w:t>Cheap</w:t>
      </w:r>
      <w:r w:rsidR="00ED5816">
        <w:rPr>
          <w:u w:val="single"/>
        </w:rPr>
        <w:t xml:space="preserve">: </w:t>
      </w:r>
      <w:r w:rsidR="00ED5816">
        <w:t xml:space="preserve">In comparison to other existing products with camera technologies, the </w:t>
      </w:r>
      <w:proofErr w:type="spellStart"/>
      <w:r w:rsidR="00ED5816">
        <w:t>NeZOOMi</w:t>
      </w:r>
      <w:proofErr w:type="spellEnd"/>
      <w:r w:rsidR="00ED5816">
        <w:t xml:space="preserve"> gets the job done with 1/10 the price!</w:t>
      </w:r>
    </w:p>
    <w:p w:rsidR="00E80F06" w:rsidRDefault="0041193E">
      <w:pPr>
        <w:rPr>
          <w:b/>
          <w:color w:val="FF0000"/>
        </w:rPr>
      </w:pPr>
      <w:r>
        <w:rPr>
          <w:b/>
          <w:color w:val="FF0000"/>
        </w:rPr>
        <w:t>Application Page</w:t>
      </w:r>
    </w:p>
    <w:p w:rsidR="00803075" w:rsidRDefault="00803075">
      <w:r>
        <w:t xml:space="preserve">Our products have been employed in wide applications: </w:t>
      </w:r>
    </w:p>
    <w:p w:rsidR="0041193E" w:rsidRDefault="0041193E">
      <w:r>
        <w:t>A picture needed in each section</w:t>
      </w:r>
    </w:p>
    <w:p w:rsidR="0041193E" w:rsidRDefault="0041193E" w:rsidP="0041193E">
      <w:pPr>
        <w:pStyle w:val="ListParagraph"/>
        <w:numPr>
          <w:ilvl w:val="0"/>
          <w:numId w:val="3"/>
        </w:numPr>
      </w:pPr>
      <w:r>
        <w:t>Water pipes</w:t>
      </w:r>
    </w:p>
    <w:p w:rsidR="0041193E" w:rsidRDefault="0041193E" w:rsidP="0041193E">
      <w:pPr>
        <w:pStyle w:val="ListParagraph"/>
        <w:numPr>
          <w:ilvl w:val="0"/>
          <w:numId w:val="3"/>
        </w:numPr>
      </w:pPr>
      <w:r>
        <w:t>Sewage Systems</w:t>
      </w:r>
    </w:p>
    <w:p w:rsidR="0041193E" w:rsidRDefault="0041193E" w:rsidP="0041193E">
      <w:pPr>
        <w:pStyle w:val="ListParagraph"/>
        <w:numPr>
          <w:ilvl w:val="0"/>
          <w:numId w:val="3"/>
        </w:numPr>
      </w:pPr>
      <w:r>
        <w:t>Kitchen and Bathroom Drainage</w:t>
      </w:r>
    </w:p>
    <w:p w:rsidR="0041193E" w:rsidRDefault="0041193E" w:rsidP="0041193E">
      <w:pPr>
        <w:pStyle w:val="ListParagraph"/>
        <w:numPr>
          <w:ilvl w:val="0"/>
          <w:numId w:val="3"/>
        </w:numPr>
      </w:pPr>
      <w:r>
        <w:t>Oil and Gas pipes</w:t>
      </w:r>
    </w:p>
    <w:p w:rsidR="0041193E" w:rsidRPr="0041193E" w:rsidRDefault="0041193E" w:rsidP="0041193E">
      <w:pPr>
        <w:pStyle w:val="ListParagraph"/>
        <w:numPr>
          <w:ilvl w:val="0"/>
          <w:numId w:val="3"/>
        </w:numPr>
      </w:pPr>
      <w:r>
        <w:t>Old Installed Pipe</w:t>
      </w:r>
    </w:p>
    <w:p w:rsidR="00E80F06" w:rsidRDefault="00E80F06">
      <w:pPr>
        <w:rPr>
          <w:b/>
          <w:color w:val="FF0000"/>
        </w:rPr>
      </w:pPr>
      <w:r>
        <w:rPr>
          <w:b/>
          <w:color w:val="FF0000"/>
        </w:rPr>
        <w:t>About Us Page</w:t>
      </w:r>
      <w:r w:rsidR="000026A9">
        <w:rPr>
          <w:b/>
          <w:color w:val="FF0000"/>
        </w:rPr>
        <w:t>/Contact Us Page</w:t>
      </w:r>
    </w:p>
    <w:p w:rsidR="000026A9" w:rsidRPr="00E80F06" w:rsidRDefault="000026A9">
      <w:pPr>
        <w:rPr>
          <w:b/>
          <w:color w:val="FF0000"/>
        </w:rPr>
      </w:pPr>
    </w:p>
    <w:sectPr w:rsidR="000026A9" w:rsidRPr="00E80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056DC"/>
    <w:multiLevelType w:val="hybridMultilevel"/>
    <w:tmpl w:val="EFA635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E248E"/>
    <w:multiLevelType w:val="hybridMultilevel"/>
    <w:tmpl w:val="0646E6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2C5B58"/>
    <w:multiLevelType w:val="hybridMultilevel"/>
    <w:tmpl w:val="37200E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63"/>
    <w:rsid w:val="000026A9"/>
    <w:rsid w:val="00044F1B"/>
    <w:rsid w:val="000A08ED"/>
    <w:rsid w:val="000C1202"/>
    <w:rsid w:val="0015070F"/>
    <w:rsid w:val="00275584"/>
    <w:rsid w:val="00364845"/>
    <w:rsid w:val="00380E5A"/>
    <w:rsid w:val="00384E12"/>
    <w:rsid w:val="0040644A"/>
    <w:rsid w:val="0041193E"/>
    <w:rsid w:val="00517CB4"/>
    <w:rsid w:val="00547D36"/>
    <w:rsid w:val="006468FA"/>
    <w:rsid w:val="00695E13"/>
    <w:rsid w:val="006F798B"/>
    <w:rsid w:val="00753E22"/>
    <w:rsid w:val="007A7C63"/>
    <w:rsid w:val="00803075"/>
    <w:rsid w:val="008A2698"/>
    <w:rsid w:val="00997699"/>
    <w:rsid w:val="00A51283"/>
    <w:rsid w:val="00C13B2B"/>
    <w:rsid w:val="00C169E0"/>
    <w:rsid w:val="00C735F9"/>
    <w:rsid w:val="00CA44CC"/>
    <w:rsid w:val="00CC5441"/>
    <w:rsid w:val="00D31AA1"/>
    <w:rsid w:val="00D327C3"/>
    <w:rsid w:val="00D75113"/>
    <w:rsid w:val="00E63E70"/>
    <w:rsid w:val="00E80F06"/>
    <w:rsid w:val="00ED5816"/>
    <w:rsid w:val="00F35817"/>
    <w:rsid w:val="00FB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59C5"/>
  <w15:chartTrackingRefBased/>
  <w15:docId w15:val="{4562387B-9ABD-46F9-9B33-CCCEF770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5B288575.dotm</Template>
  <TotalTime>222</TotalTime>
  <Pages>2</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Deland</dc:creator>
  <cp:keywords/>
  <dc:description/>
  <cp:lastModifiedBy>Liu, Deland</cp:lastModifiedBy>
  <cp:revision>30</cp:revision>
  <dcterms:created xsi:type="dcterms:W3CDTF">2018-02-12T21:00:00Z</dcterms:created>
  <dcterms:modified xsi:type="dcterms:W3CDTF">2018-02-13T15:30:00Z</dcterms:modified>
</cp:coreProperties>
</file>